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1200"/>
        <w:gridCol w:w="60"/>
        <w:gridCol w:w="6470"/>
        <w:gridCol w:w="7"/>
      </w:tblGrid>
      <w:tr w:rsidR="001B2ABD" w14:paraId="6D8D9DE2" w14:textId="77777777" w:rsidTr="008712EA">
        <w:trPr>
          <w:gridAfter w:val="1"/>
          <w:wAfter w:w="7" w:type="dxa"/>
          <w:trHeight w:val="495"/>
        </w:trPr>
        <w:tc>
          <w:tcPr>
            <w:tcW w:w="3060" w:type="dxa"/>
            <w:vAlign w:val="bottom"/>
          </w:tcPr>
          <w:p w14:paraId="4795FB98" w14:textId="77777777" w:rsidR="001B2ABD" w:rsidRDefault="001B2ABD" w:rsidP="00C30130">
            <w:pPr>
              <w:tabs>
                <w:tab w:val="left" w:pos="990"/>
              </w:tabs>
            </w:pPr>
          </w:p>
        </w:tc>
        <w:tc>
          <w:tcPr>
            <w:tcW w:w="1260" w:type="dxa"/>
            <w:gridSpan w:val="2"/>
          </w:tcPr>
          <w:p w14:paraId="5FE1CDC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A164FF" w14:textId="7EDB0C5F" w:rsidR="001B2ABD" w:rsidRPr="00752529" w:rsidRDefault="002E06A8" w:rsidP="00EF6DFC">
            <w:pPr>
              <w:pStyle w:val="a3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lital zilka</w:t>
            </w:r>
          </w:p>
          <w:p w14:paraId="6EAC92EE" w14:textId="4591C566" w:rsidR="0091465E" w:rsidRPr="0091465E" w:rsidRDefault="0091465E" w:rsidP="0091465E"/>
        </w:tc>
      </w:tr>
      <w:tr w:rsidR="001B2ABD" w14:paraId="0046A7E5" w14:textId="77777777" w:rsidTr="008712EA">
        <w:trPr>
          <w:trHeight w:val="10013"/>
        </w:trPr>
        <w:tc>
          <w:tcPr>
            <w:tcW w:w="3060" w:type="dxa"/>
          </w:tcPr>
          <w:sdt>
            <w:sdtPr>
              <w:id w:val="-1954003311"/>
              <w:placeholder>
                <w:docPart w:val="63CE2C6D1A7C40729BAAC24B130BE8E5"/>
              </w:placeholder>
              <w:temporary/>
              <w:showingPlcHdr/>
              <w15:appearance w15:val="hidden"/>
            </w:sdtPr>
            <w:sdtEndPr/>
            <w:sdtContent>
              <w:p w14:paraId="7F75085E" w14:textId="27FC86B3" w:rsidR="00036450" w:rsidRPr="00CB0055" w:rsidRDefault="00CB0055" w:rsidP="00CB0055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  <w:bCs/>
                <w:sz w:val="22"/>
                <w:szCs w:val="28"/>
              </w:rPr>
              <w:id w:val="1111563247"/>
              <w:placeholder>
                <w:docPart w:val="36CD72CEF9864A8298C44CED8DE0393F"/>
              </w:placeholder>
              <w:temporary/>
              <w:showingPlcHdr/>
              <w15:appearance w15:val="hidden"/>
            </w:sdtPr>
            <w:sdtEndPr/>
            <w:sdtContent>
              <w:p w14:paraId="47CF029F" w14:textId="244EB9D4" w:rsidR="004D3011" w:rsidRPr="001E113C" w:rsidRDefault="004D3011" w:rsidP="004D3011">
                <w:pPr>
                  <w:rPr>
                    <w:b/>
                    <w:bCs/>
                    <w:sz w:val="22"/>
                    <w:szCs w:val="28"/>
                  </w:rPr>
                </w:pPr>
                <w:r w:rsidRPr="001E113C">
                  <w:rPr>
                    <w:b/>
                    <w:bCs/>
                    <w:sz w:val="22"/>
                    <w:szCs w:val="28"/>
                  </w:rPr>
                  <w:t>PHONE:</w:t>
                </w:r>
              </w:p>
            </w:sdtContent>
          </w:sdt>
          <w:p w14:paraId="1DF6474F" w14:textId="4050CDAB" w:rsidR="004D3011" w:rsidRPr="001E113C" w:rsidRDefault="00EF6DFC" w:rsidP="000C4417">
            <w:pPr>
              <w:rPr>
                <w:b/>
                <w:bCs/>
                <w:sz w:val="22"/>
                <w:szCs w:val="28"/>
              </w:rPr>
            </w:pPr>
            <w:r w:rsidRPr="001E113C">
              <w:rPr>
                <w:b/>
                <w:bCs/>
                <w:sz w:val="22"/>
                <w:szCs w:val="28"/>
              </w:rPr>
              <w:t>050-</w:t>
            </w:r>
            <w:r w:rsidR="002E06A8" w:rsidRPr="001E113C">
              <w:rPr>
                <w:b/>
                <w:bCs/>
                <w:sz w:val="22"/>
                <w:szCs w:val="28"/>
              </w:rPr>
              <w:t>2311979</w:t>
            </w:r>
          </w:p>
          <w:p w14:paraId="0C1A5F12" w14:textId="77777777" w:rsidR="004D3011" w:rsidRPr="001E113C" w:rsidRDefault="004D3011" w:rsidP="004D3011">
            <w:pPr>
              <w:rPr>
                <w:b/>
                <w:bCs/>
                <w:sz w:val="22"/>
                <w:szCs w:val="28"/>
              </w:rPr>
            </w:pPr>
          </w:p>
          <w:sdt>
            <w:sdtPr>
              <w:rPr>
                <w:b/>
                <w:bCs/>
                <w:sz w:val="22"/>
                <w:szCs w:val="28"/>
              </w:rPr>
              <w:id w:val="-240260293"/>
              <w:placeholder>
                <w:docPart w:val="AC5B7ADFCA4F43578CC1CB142B4F7A52"/>
              </w:placeholder>
              <w:temporary/>
              <w:showingPlcHdr/>
              <w15:appearance w15:val="hidden"/>
            </w:sdtPr>
            <w:sdtEndPr/>
            <w:sdtContent>
              <w:p w14:paraId="6ABDDFF2" w14:textId="29ED81CB" w:rsidR="004D3011" w:rsidRPr="001E113C" w:rsidRDefault="004D3011" w:rsidP="004D3011">
                <w:pPr>
                  <w:rPr>
                    <w:b/>
                    <w:bCs/>
                    <w:sz w:val="22"/>
                    <w:szCs w:val="28"/>
                  </w:rPr>
                </w:pPr>
                <w:r w:rsidRPr="001E113C">
                  <w:rPr>
                    <w:b/>
                    <w:bCs/>
                    <w:sz w:val="22"/>
                    <w:szCs w:val="28"/>
                  </w:rPr>
                  <w:t>EMAIL:</w:t>
                </w:r>
              </w:p>
            </w:sdtContent>
          </w:sdt>
          <w:p w14:paraId="11453FC7" w14:textId="492918B8" w:rsidR="004D3011" w:rsidRPr="001E113C" w:rsidRDefault="00D73449" w:rsidP="005D7A0B">
            <w:pPr>
              <w:rPr>
                <w:b/>
                <w:bCs/>
                <w:sz w:val="22"/>
                <w:szCs w:val="28"/>
              </w:rPr>
            </w:pPr>
            <w:hyperlink r:id="rId11" w:history="1">
              <w:r w:rsidR="00734CF3" w:rsidRPr="001E113C">
                <w:rPr>
                  <w:rStyle w:val="Hyperlink"/>
                  <w:b/>
                  <w:bCs/>
                  <w:sz w:val="22"/>
                  <w:szCs w:val="28"/>
                </w:rPr>
                <w:t>litalbdbd@gmail.com</w:t>
              </w:r>
            </w:hyperlink>
          </w:p>
          <w:p w14:paraId="0EC50F87" w14:textId="48A61A44" w:rsidR="00734CF3" w:rsidRPr="001E113C" w:rsidRDefault="00734CF3" w:rsidP="005D7A0B">
            <w:pPr>
              <w:rPr>
                <w:b/>
                <w:bCs/>
                <w:sz w:val="22"/>
                <w:szCs w:val="28"/>
              </w:rPr>
            </w:pPr>
          </w:p>
          <w:p w14:paraId="6E0187E4" w14:textId="37E913D2" w:rsidR="00734CF3" w:rsidRPr="000D718A" w:rsidRDefault="00734CF3" w:rsidP="00734CF3">
            <w:pPr>
              <w:rPr>
                <w:b/>
                <w:bCs/>
                <w:sz w:val="22"/>
                <w:szCs w:val="28"/>
              </w:rPr>
            </w:pPr>
            <w:r w:rsidRPr="000D718A">
              <w:rPr>
                <w:b/>
                <w:bCs/>
                <w:sz w:val="22"/>
                <w:szCs w:val="28"/>
              </w:rPr>
              <w:t>CITY:</w:t>
            </w:r>
          </w:p>
          <w:p w14:paraId="4BC72D1D" w14:textId="1F86F2E7" w:rsidR="00734CF3" w:rsidRPr="001E113C" w:rsidRDefault="00734CF3" w:rsidP="00734CF3">
            <w:pPr>
              <w:rPr>
                <w:b/>
                <w:bCs/>
                <w:sz w:val="22"/>
                <w:szCs w:val="28"/>
              </w:rPr>
            </w:pPr>
            <w:r w:rsidRPr="000D718A">
              <w:rPr>
                <w:b/>
                <w:bCs/>
                <w:sz w:val="22"/>
                <w:szCs w:val="28"/>
              </w:rPr>
              <w:t>Ashqelon</w:t>
            </w:r>
          </w:p>
          <w:p w14:paraId="274A9139" w14:textId="77777777" w:rsidR="00734CF3" w:rsidRPr="00734CF3" w:rsidRDefault="00734CF3" w:rsidP="005D7A0B">
            <w:pPr>
              <w:rPr>
                <w:b/>
                <w:bCs/>
              </w:rPr>
            </w:pPr>
          </w:p>
          <w:p w14:paraId="28AC683F" w14:textId="77777777" w:rsidR="005D7A0B" w:rsidRPr="005D7A0B" w:rsidRDefault="005D7A0B" w:rsidP="005D7A0B">
            <w:pPr>
              <w:rPr>
                <w:color w:val="858585" w:themeColor="accent2" w:themeShade="BF"/>
                <w:u w:val="single"/>
              </w:rPr>
            </w:pPr>
            <w:r>
              <w:t xml:space="preserve"> </w:t>
            </w:r>
          </w:p>
          <w:p w14:paraId="79280024" w14:textId="77777777" w:rsidR="00C749A2" w:rsidRDefault="00C749A2" w:rsidP="00C749A2">
            <w:pPr>
              <w:pStyle w:val="3"/>
            </w:pPr>
            <w:r>
              <w:t>Langu</w:t>
            </w:r>
            <w:r w:rsidR="005076F5">
              <w:t>a</w:t>
            </w:r>
            <w:r>
              <w:t>ge</w:t>
            </w:r>
            <w:r w:rsidR="005076F5">
              <w:t>s</w:t>
            </w:r>
          </w:p>
          <w:p w14:paraId="0E9A5B51" w14:textId="1866D077" w:rsidR="005076F5" w:rsidRPr="00E91FFE" w:rsidRDefault="005076F5" w:rsidP="005076F5">
            <w:pPr>
              <w:rPr>
                <w:b/>
                <w:bCs/>
                <w:sz w:val="22"/>
                <w:szCs w:val="28"/>
              </w:rPr>
            </w:pPr>
            <w:r w:rsidRPr="00E91FFE">
              <w:rPr>
                <w:b/>
                <w:bCs/>
                <w:sz w:val="22"/>
                <w:szCs w:val="28"/>
              </w:rPr>
              <w:t>English</w:t>
            </w:r>
            <w:r w:rsidR="002E06A8" w:rsidRPr="00E91FFE">
              <w:rPr>
                <w:b/>
                <w:bCs/>
                <w:sz w:val="22"/>
                <w:szCs w:val="28"/>
              </w:rPr>
              <w:t>:</w:t>
            </w:r>
          </w:p>
          <w:p w14:paraId="396BFD1D" w14:textId="67054158" w:rsidR="002E06A8" w:rsidRPr="001E113C" w:rsidRDefault="002E06A8" w:rsidP="005076F5">
            <w:pPr>
              <w:rPr>
                <w:sz w:val="22"/>
                <w:szCs w:val="28"/>
              </w:rPr>
            </w:pPr>
            <w:r w:rsidRPr="001E113C">
              <w:rPr>
                <w:sz w:val="22"/>
                <w:szCs w:val="28"/>
              </w:rPr>
              <w:t>fluent</w:t>
            </w:r>
          </w:p>
          <w:p w14:paraId="77FCF6AF" w14:textId="01477B76" w:rsidR="005076F5" w:rsidRPr="00E91FFE" w:rsidRDefault="005076F5" w:rsidP="005076F5">
            <w:pPr>
              <w:rPr>
                <w:b/>
                <w:bCs/>
                <w:sz w:val="22"/>
                <w:szCs w:val="28"/>
              </w:rPr>
            </w:pPr>
            <w:r w:rsidRPr="00E91FFE">
              <w:rPr>
                <w:b/>
                <w:bCs/>
                <w:sz w:val="22"/>
                <w:szCs w:val="28"/>
              </w:rPr>
              <w:t>Hebrew</w:t>
            </w:r>
            <w:r w:rsidR="002E06A8" w:rsidRPr="00E91FFE">
              <w:rPr>
                <w:b/>
                <w:bCs/>
                <w:sz w:val="22"/>
                <w:szCs w:val="28"/>
              </w:rPr>
              <w:t>:</w:t>
            </w:r>
          </w:p>
          <w:p w14:paraId="322F3ED8" w14:textId="77777777" w:rsidR="002E06A8" w:rsidRDefault="002E06A8" w:rsidP="002E06A8">
            <w:pPr>
              <w:tabs>
                <w:tab w:val="left" w:pos="945"/>
              </w:tabs>
            </w:pPr>
            <w:r w:rsidRPr="001E113C">
              <w:rPr>
                <w:sz w:val="22"/>
                <w:szCs w:val="28"/>
              </w:rPr>
              <w:t>Native language</w:t>
            </w:r>
            <w:r>
              <w:br/>
            </w:r>
          </w:p>
          <w:p w14:paraId="7357B039" w14:textId="77777777" w:rsidR="002E06A8" w:rsidRPr="005076F5" w:rsidRDefault="002E06A8" w:rsidP="005076F5">
            <w:pPr>
              <w:rPr>
                <w:rtl/>
              </w:rPr>
            </w:pPr>
          </w:p>
          <w:p w14:paraId="3E909ED2" w14:textId="67FD53BC" w:rsidR="004D3011" w:rsidRDefault="004D3011" w:rsidP="004D3011"/>
          <w:p w14:paraId="236BCB65" w14:textId="77777777" w:rsidR="005076F5" w:rsidRDefault="005076F5" w:rsidP="004D3011"/>
          <w:p w14:paraId="4EAB07C1" w14:textId="77777777" w:rsidR="0057311C" w:rsidRDefault="0057311C" w:rsidP="004D3011"/>
          <w:p w14:paraId="1255475D" w14:textId="77777777" w:rsidR="0057311C" w:rsidRDefault="0057311C" w:rsidP="004D3011"/>
          <w:p w14:paraId="5C0A567C" w14:textId="77777777" w:rsidR="0057311C" w:rsidRDefault="0057311C" w:rsidP="004D3011"/>
          <w:p w14:paraId="4D29B2E2" w14:textId="17F502FF" w:rsidR="00825547" w:rsidRPr="00023C94" w:rsidRDefault="00825547" w:rsidP="00734CF3">
            <w:pPr>
              <w:rPr>
                <w:szCs w:val="18"/>
                <w:lang w:bidi="he-IL"/>
              </w:rPr>
            </w:pPr>
          </w:p>
        </w:tc>
        <w:tc>
          <w:tcPr>
            <w:tcW w:w="1200" w:type="dxa"/>
          </w:tcPr>
          <w:p w14:paraId="53C064B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37" w:type="dxa"/>
            <w:gridSpan w:val="3"/>
          </w:tcPr>
          <w:sdt>
            <w:sdtPr>
              <w:id w:val="1049110328"/>
              <w:placeholder>
                <w:docPart w:val="98D47F3D21984B3FA30C0FFBF0249CA6"/>
              </w:placeholder>
              <w:temporary/>
              <w:showingPlcHdr/>
              <w15:appearance w15:val="hidden"/>
            </w:sdtPr>
            <w:sdtEndPr/>
            <w:sdtContent>
              <w:p w14:paraId="16E48771" w14:textId="463618C7" w:rsidR="001B2ABD" w:rsidRDefault="00E25A26" w:rsidP="00036450">
                <w:pPr>
                  <w:pStyle w:val="2"/>
                </w:pPr>
                <w:r w:rsidRPr="00036450">
                  <w:t>EDUCATION</w:t>
                </w:r>
              </w:p>
            </w:sdtContent>
          </w:sdt>
          <w:p w14:paraId="6F744C37" w14:textId="57D2D89D" w:rsidR="00734CF3" w:rsidRDefault="00734CF3" w:rsidP="00F574FF">
            <w:r>
              <w:rPr>
                <w:b/>
                <w:bCs/>
              </w:rPr>
              <w:t>Full Stack Development Bootcamp</w:t>
            </w:r>
            <w:r w:rsidRPr="00873711">
              <w:rPr>
                <w:b/>
                <w:bCs/>
              </w:rPr>
              <w:t xml:space="preserve"> </w:t>
            </w:r>
            <w:r w:rsidR="00F574FF">
              <w:rPr>
                <w:b/>
                <w:bCs/>
              </w:rPr>
              <w:t xml:space="preserve">- </w:t>
            </w:r>
            <w:r>
              <w:t>2019</w:t>
            </w:r>
            <w:r>
              <w:rPr>
                <w:b/>
                <w:bCs/>
              </w:rPr>
              <w:t xml:space="preserve"> </w:t>
            </w:r>
          </w:p>
          <w:p w14:paraId="4ECCE5B0" w14:textId="06B799B2" w:rsidR="00F574FF" w:rsidRDefault="00F574FF" w:rsidP="00F574FF">
            <w:pPr>
              <w:pStyle w:val="af0"/>
              <w:numPr>
                <w:ilvl w:val="0"/>
                <w:numId w:val="16"/>
              </w:numPr>
            </w:pPr>
            <w:r>
              <w:t>HTML</w:t>
            </w:r>
            <w:r w:rsidR="001E113C">
              <w:t>5</w:t>
            </w:r>
            <w:r>
              <w:t>, CSS, JavaScript</w:t>
            </w:r>
            <w:r w:rsidR="00644A4E">
              <w:t>, JQuery</w:t>
            </w:r>
            <w:r w:rsidR="006210CF">
              <w:t>, BootStrap</w:t>
            </w:r>
          </w:p>
          <w:p w14:paraId="675EECC8" w14:textId="7BCBDE32" w:rsidR="00F574FF" w:rsidRPr="00F574FF" w:rsidRDefault="00F574FF" w:rsidP="00F574FF">
            <w:pPr>
              <w:pStyle w:val="af0"/>
              <w:numPr>
                <w:ilvl w:val="0"/>
                <w:numId w:val="16"/>
              </w:numPr>
            </w:pPr>
            <w:r>
              <w:t>python</w:t>
            </w:r>
          </w:p>
          <w:p w14:paraId="34F18850" w14:textId="7CF1AE05" w:rsidR="00734CF3" w:rsidRPr="00734CF3" w:rsidRDefault="00734CF3" w:rsidP="00F574FF">
            <w:r>
              <w:rPr>
                <w:b/>
                <w:bCs/>
              </w:rPr>
              <w:t>Computer Science(B.sc)</w:t>
            </w:r>
            <w:r w:rsidRPr="00873711">
              <w:rPr>
                <w:b/>
                <w:bCs/>
              </w:rPr>
              <w:t xml:space="preserve"> </w:t>
            </w:r>
            <w:r w:rsidR="00F574FF">
              <w:rPr>
                <w:b/>
                <w:bCs/>
              </w:rPr>
              <w:t xml:space="preserve">- </w:t>
            </w:r>
            <w:r w:rsidR="00527786">
              <w:t>201</w:t>
            </w:r>
            <w:r w:rsidR="002E06A8">
              <w:t>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="00527786">
              <w:t>201</w:t>
            </w:r>
            <w:r w:rsidR="002E06A8">
              <w:t>8</w:t>
            </w:r>
            <w:r>
              <w:t xml:space="preserve"> - Sapir Academic Coll</w:t>
            </w:r>
            <w:r w:rsidR="004920E8">
              <w:t>e</w:t>
            </w:r>
            <w:bookmarkStart w:id="0" w:name="_GoBack"/>
            <w:bookmarkEnd w:id="0"/>
            <w:r>
              <w:t>ge</w:t>
            </w:r>
          </w:p>
          <w:p w14:paraId="5B0F1613" w14:textId="77777777" w:rsidR="00734CF3" w:rsidRDefault="002E06A8" w:rsidP="00734CF3">
            <w:pPr>
              <w:pStyle w:val="af0"/>
              <w:numPr>
                <w:ilvl w:val="0"/>
                <w:numId w:val="15"/>
              </w:numPr>
            </w:pPr>
            <w:r>
              <w:t>Algorithms</w:t>
            </w:r>
          </w:p>
          <w:p w14:paraId="7E2705FB" w14:textId="77777777" w:rsidR="00734CF3" w:rsidRDefault="00415349" w:rsidP="00734CF3">
            <w:pPr>
              <w:pStyle w:val="af0"/>
              <w:numPr>
                <w:ilvl w:val="0"/>
                <w:numId w:val="15"/>
              </w:numPr>
            </w:pPr>
            <w:r>
              <w:t xml:space="preserve">Data </w:t>
            </w:r>
            <w:r w:rsidR="002E06A8">
              <w:t>Structures</w:t>
            </w:r>
          </w:p>
          <w:p w14:paraId="53275710" w14:textId="77777777" w:rsidR="00734CF3" w:rsidRDefault="00527786" w:rsidP="00734CF3">
            <w:pPr>
              <w:pStyle w:val="af0"/>
              <w:numPr>
                <w:ilvl w:val="0"/>
                <w:numId w:val="15"/>
              </w:numPr>
            </w:pPr>
            <w:r>
              <w:t xml:space="preserve">Web </w:t>
            </w:r>
            <w:r w:rsidR="002E06A8">
              <w:t>Development</w:t>
            </w:r>
          </w:p>
          <w:p w14:paraId="64CBA3D6" w14:textId="7359384F" w:rsidR="00734CF3" w:rsidRDefault="00527786" w:rsidP="00734CF3">
            <w:pPr>
              <w:pStyle w:val="af0"/>
              <w:numPr>
                <w:ilvl w:val="0"/>
                <w:numId w:val="15"/>
              </w:numPr>
            </w:pPr>
            <w:r>
              <w:t xml:space="preserve">Databases </w:t>
            </w:r>
          </w:p>
          <w:p w14:paraId="4057765A" w14:textId="77777777" w:rsidR="00734CF3" w:rsidRDefault="00527786" w:rsidP="00734CF3">
            <w:pPr>
              <w:pStyle w:val="af0"/>
              <w:numPr>
                <w:ilvl w:val="0"/>
                <w:numId w:val="15"/>
              </w:numPr>
            </w:pPr>
            <w:r>
              <w:t>Operatin</w:t>
            </w:r>
            <w:r w:rsidR="00057E65">
              <w:t>g Systems</w:t>
            </w:r>
          </w:p>
          <w:p w14:paraId="17223F07" w14:textId="76642FE3" w:rsidR="00F9354D" w:rsidRDefault="00057E65" w:rsidP="00734CF3">
            <w:pPr>
              <w:pStyle w:val="af0"/>
              <w:numPr>
                <w:ilvl w:val="0"/>
                <w:numId w:val="15"/>
              </w:numPr>
            </w:pPr>
            <w:r>
              <w:t>Communication Networks</w:t>
            </w:r>
          </w:p>
          <w:p w14:paraId="2DE1EB83" w14:textId="5C6F2F84" w:rsidR="00036450" w:rsidRDefault="00494F72" w:rsidP="00F574FF">
            <w:pPr>
              <w:pStyle w:val="4"/>
            </w:pPr>
            <w:r>
              <w:t>High school</w:t>
            </w:r>
            <w:r w:rsidR="00F574FF">
              <w:t xml:space="preserve"> - </w:t>
            </w:r>
            <w:r w:rsidRPr="00F574FF">
              <w:rPr>
                <w:b w:val="0"/>
                <w:bCs/>
              </w:rPr>
              <w:t>2009</w:t>
            </w:r>
            <w:r w:rsidR="00036450" w:rsidRPr="00F574FF">
              <w:rPr>
                <w:b w:val="0"/>
                <w:bCs/>
              </w:rPr>
              <w:t xml:space="preserve"> </w:t>
            </w:r>
            <w:r w:rsidR="00F574FF">
              <w:rPr>
                <w:b w:val="0"/>
                <w:bCs/>
              </w:rPr>
              <w:t>–</w:t>
            </w:r>
            <w:r w:rsidR="00036450" w:rsidRPr="00F574FF">
              <w:rPr>
                <w:b w:val="0"/>
                <w:bCs/>
              </w:rPr>
              <w:t xml:space="preserve"> </w:t>
            </w:r>
            <w:r w:rsidRPr="00F574FF">
              <w:rPr>
                <w:b w:val="0"/>
                <w:bCs/>
              </w:rPr>
              <w:t>2012</w:t>
            </w:r>
            <w:r w:rsidR="00F574FF">
              <w:t xml:space="preserve"> </w:t>
            </w:r>
            <w:r w:rsidR="00F574FF" w:rsidRPr="00F574FF">
              <w:rPr>
                <w:b w:val="0"/>
                <w:bCs/>
              </w:rPr>
              <w:t>- Ort Afridar</w:t>
            </w:r>
          </w:p>
          <w:p w14:paraId="307EAF79" w14:textId="3B15DE94" w:rsidR="00F574FF" w:rsidRPr="00F574FF" w:rsidRDefault="00F574FF" w:rsidP="00F574FF">
            <w:pPr>
              <w:pStyle w:val="af0"/>
              <w:numPr>
                <w:ilvl w:val="0"/>
                <w:numId w:val="17"/>
              </w:numPr>
            </w:pPr>
            <w:r w:rsidRPr="00F574FF">
              <w:t>11</w:t>
            </w:r>
            <w:r w:rsidR="00AC4A96">
              <w:t xml:space="preserve"> </w:t>
            </w:r>
            <w:r w:rsidRPr="00F574FF">
              <w:t xml:space="preserve">untis </w:t>
            </w:r>
            <w:r>
              <w:t>of</w:t>
            </w:r>
            <w:r w:rsidRPr="00F574FF">
              <w:t xml:space="preserve"> Computer </w:t>
            </w:r>
            <w:r w:rsidR="00165237" w:rsidRPr="00F574FF">
              <w:t>Science</w:t>
            </w:r>
            <w:r w:rsidR="00165237">
              <w:t xml:space="preserve"> (</w:t>
            </w:r>
            <w:r w:rsidR="001E113C">
              <w:t>C#)</w:t>
            </w:r>
            <w:r w:rsidRPr="00F574FF">
              <w:t xml:space="preserve">  </w:t>
            </w:r>
          </w:p>
          <w:p w14:paraId="4F14CCF2" w14:textId="74E54871" w:rsidR="00036450" w:rsidRDefault="00F574FF" w:rsidP="00F574FF">
            <w:pPr>
              <w:pStyle w:val="af0"/>
              <w:numPr>
                <w:ilvl w:val="0"/>
                <w:numId w:val="17"/>
              </w:numPr>
            </w:pPr>
            <w:r w:rsidRPr="001E113C">
              <w:rPr>
                <w:b/>
                <w:bCs/>
              </w:rPr>
              <w:t>Honor roll</w:t>
            </w:r>
            <w:r>
              <w:t xml:space="preserve"> of</w:t>
            </w:r>
            <w:r w:rsidR="00494F72">
              <w:t xml:space="preserve"> technologic</w:t>
            </w:r>
            <w:r w:rsidR="00723BB6">
              <w:t>al</w:t>
            </w:r>
            <w:r w:rsidR="00494F72">
              <w:t xml:space="preserve"> </w:t>
            </w:r>
            <w:r w:rsidR="002E06A8">
              <w:t>matriculation</w:t>
            </w:r>
            <w:r w:rsidR="003677CC" w:rsidRPr="00F574FF">
              <w:rPr>
                <w:b/>
                <w:bCs/>
              </w:rPr>
              <w:t xml:space="preserve"> </w:t>
            </w:r>
          </w:p>
          <w:p w14:paraId="23DF1C9C" w14:textId="6AA75D81" w:rsidR="001E113C" w:rsidRDefault="00D73449" w:rsidP="001E113C">
            <w:pPr>
              <w:pStyle w:val="2"/>
            </w:pPr>
            <w:sdt>
              <w:sdtPr>
                <w:id w:val="1669594239"/>
                <w:placeholder>
                  <w:docPart w:val="4D699143C5EB40F187FB851F097E8865"/>
                </w:placeholder>
                <w:temporary/>
                <w:showingPlcHdr/>
                <w15:appearance w15:val="hidden"/>
              </w:sdtPr>
              <w:sdtEndPr/>
              <w:sdtContent>
                <w:r w:rsidR="001E113C" w:rsidRPr="00036450">
                  <w:rPr>
                    <w:rStyle w:val="20"/>
                    <w:b/>
                    <w:bCs/>
                    <w:caps/>
                  </w:rPr>
                  <w:t>SKILLS</w:t>
                </w:r>
              </w:sdtContent>
            </w:sdt>
          </w:p>
          <w:p w14:paraId="415961CA" w14:textId="76E34303" w:rsidR="001E113C" w:rsidRDefault="001E113C" w:rsidP="001E113C">
            <w:pPr>
              <w:pStyle w:val="af0"/>
              <w:numPr>
                <w:ilvl w:val="0"/>
                <w:numId w:val="1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 , C#</w:t>
            </w:r>
          </w:p>
          <w:p w14:paraId="1D096969" w14:textId="77777777" w:rsidR="001E113C" w:rsidRDefault="001E113C" w:rsidP="001E113C">
            <w:pPr>
              <w:pStyle w:val="af0"/>
              <w:numPr>
                <w:ilvl w:val="0"/>
                <w:numId w:val="1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SQL</w:t>
            </w:r>
          </w:p>
          <w:p w14:paraId="43598695" w14:textId="08D9E5DD" w:rsidR="001E113C" w:rsidRPr="001E113C" w:rsidRDefault="001E113C" w:rsidP="001E113C">
            <w:pPr>
              <w:pStyle w:val="af0"/>
              <w:numPr>
                <w:ilvl w:val="0"/>
                <w:numId w:val="12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IDE’s: Eclipse, PyCharm, Visual Studio Code</w:t>
            </w:r>
          </w:p>
          <w:sdt>
            <w:sdtPr>
              <w:id w:val="1001553383"/>
              <w:placeholder>
                <w:docPart w:val="291BEE98DA034F6E95C7C5435D1000C5"/>
              </w:placeholder>
              <w:temporary/>
              <w:showingPlcHdr/>
              <w15:appearance w15:val="hidden"/>
            </w:sdtPr>
            <w:sdtEndPr/>
            <w:sdtContent>
              <w:p w14:paraId="6C072DE9" w14:textId="67B86B91" w:rsidR="00036450" w:rsidRDefault="00036450" w:rsidP="00036450">
                <w:pPr>
                  <w:pStyle w:val="2"/>
                </w:pPr>
                <w:r w:rsidRPr="00036450">
                  <w:t>WORK EXPERIENCE</w:t>
                </w:r>
              </w:p>
            </w:sdtContent>
          </w:sdt>
          <w:p w14:paraId="1A0E6B4D" w14:textId="63901924" w:rsidR="0091465E" w:rsidRDefault="002E06A8" w:rsidP="00B0554B">
            <w:pPr>
              <w:spacing w:before="56"/>
              <w:rPr>
                <w:bCs/>
                <w:color w:val="808080" w:themeColor="background1" w:themeShade="80"/>
                <w:spacing w:val="-1"/>
              </w:rPr>
            </w:pPr>
            <w:r>
              <w:rPr>
                <w:rFonts w:ascii="Tahoma"/>
                <w:b/>
                <w:spacing w:val="-1"/>
              </w:rPr>
              <w:t>Front-End Developer</w:t>
            </w:r>
            <w:r w:rsidR="0091465E">
              <w:rPr>
                <w:rFonts w:ascii="Tahoma"/>
                <w:b/>
                <w:spacing w:val="-1"/>
              </w:rPr>
              <w:t xml:space="preserve"> </w:t>
            </w:r>
            <w:r>
              <w:rPr>
                <w:bCs/>
                <w:color w:val="808080" w:themeColor="background1" w:themeShade="80"/>
                <w:spacing w:val="-1"/>
              </w:rPr>
              <w:t>Surecomp</w:t>
            </w:r>
          </w:p>
          <w:p w14:paraId="1F1A5614" w14:textId="0A1A4086" w:rsidR="0091465E" w:rsidRPr="0091465E" w:rsidRDefault="002E06A8" w:rsidP="00B0554B">
            <w:pPr>
              <w:spacing w:before="56"/>
              <w:rPr>
                <w:bCs/>
                <w:spacing w:val="-1"/>
              </w:rPr>
            </w:pPr>
            <w:r>
              <w:rPr>
                <w:bCs/>
                <w:spacing w:val="-1"/>
              </w:rPr>
              <w:t>201</w:t>
            </w:r>
            <w:r w:rsidR="008712EA">
              <w:rPr>
                <w:bCs/>
                <w:spacing w:val="-1"/>
              </w:rPr>
              <w:t>9</w:t>
            </w:r>
          </w:p>
          <w:p w14:paraId="7CF57F27" w14:textId="308F9DB1" w:rsidR="0091465E" w:rsidRDefault="008201B9" w:rsidP="0091465E">
            <w:pPr>
              <w:pStyle w:val="af0"/>
              <w:numPr>
                <w:ilvl w:val="0"/>
                <w:numId w:val="13"/>
              </w:numPr>
              <w:spacing w:before="56"/>
              <w:rPr>
                <w:bCs/>
                <w:spacing w:val="-1"/>
              </w:rPr>
            </w:pPr>
            <w:r w:rsidRPr="008201B9">
              <w:rPr>
                <w:bCs/>
                <w:spacing w:val="-1"/>
              </w:rPr>
              <w:t xml:space="preserve">Developing of trade finance back-office application - Doka </w:t>
            </w:r>
          </w:p>
          <w:p w14:paraId="2D023A67" w14:textId="00CE1835" w:rsidR="0091465E" w:rsidRPr="0091465E" w:rsidRDefault="008201B9" w:rsidP="0091465E">
            <w:pPr>
              <w:pStyle w:val="af0"/>
              <w:numPr>
                <w:ilvl w:val="0"/>
                <w:numId w:val="13"/>
              </w:numPr>
              <w:spacing w:before="56"/>
              <w:rPr>
                <w:bCs/>
                <w:spacing w:val="-1"/>
              </w:rPr>
            </w:pPr>
            <w:r>
              <w:t>Object- Oriented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 w:rsidR="0091465E">
              <w:rPr>
                <w:bCs/>
                <w:spacing w:val="-1"/>
              </w:rPr>
              <w:t xml:space="preserve">  </w:t>
            </w:r>
          </w:p>
          <w:p w14:paraId="78500E9B" w14:textId="78411A04" w:rsidR="00EF6DFC" w:rsidRDefault="00EF6DFC" w:rsidP="00B0554B">
            <w:pPr>
              <w:spacing w:before="56"/>
            </w:pPr>
            <w:r w:rsidRPr="00B0554B">
              <w:rPr>
                <w:rFonts w:ascii="Tahoma"/>
                <w:b/>
                <w:spacing w:val="-1"/>
              </w:rPr>
              <w:t>Compute</w:t>
            </w:r>
            <w:r w:rsidRPr="00B0554B">
              <w:rPr>
                <w:rFonts w:ascii="Tahoma"/>
                <w:b/>
              </w:rPr>
              <w:t>r</w:t>
            </w:r>
            <w:r w:rsidRPr="00B0554B">
              <w:rPr>
                <w:rFonts w:ascii="Tahoma"/>
                <w:b/>
                <w:spacing w:val="1"/>
              </w:rPr>
              <w:t xml:space="preserve"> </w:t>
            </w:r>
            <w:r w:rsidRPr="00B0554B">
              <w:rPr>
                <w:rFonts w:ascii="Tahoma"/>
                <w:b/>
                <w:spacing w:val="-1"/>
              </w:rPr>
              <w:t>Scienc</w:t>
            </w:r>
            <w:r w:rsidRPr="00B0554B">
              <w:rPr>
                <w:rFonts w:ascii="Tahoma"/>
                <w:b/>
              </w:rPr>
              <w:t>e</w:t>
            </w:r>
            <w:r w:rsidRPr="00B0554B">
              <w:rPr>
                <w:rFonts w:ascii="Tahoma"/>
                <w:b/>
                <w:spacing w:val="1"/>
              </w:rPr>
              <w:t xml:space="preserve"> </w:t>
            </w:r>
            <w:r w:rsidRPr="00B0554B">
              <w:rPr>
                <w:rFonts w:ascii="Tahoma"/>
                <w:b/>
                <w:spacing w:val="-1"/>
              </w:rPr>
              <w:t>T</w:t>
            </w:r>
            <w:r w:rsidR="008201B9">
              <w:rPr>
                <w:rFonts w:ascii="Tahoma"/>
                <w:b/>
                <w:spacing w:val="-1"/>
              </w:rPr>
              <w:t>eacher</w:t>
            </w:r>
            <w:r w:rsidRPr="00B0554B">
              <w:rPr>
                <w:rFonts w:ascii="Tahoma"/>
                <w:b/>
                <w:spacing w:val="4"/>
              </w:rPr>
              <w:t xml:space="preserve"> </w:t>
            </w:r>
            <w:r w:rsidR="008201B9">
              <w:rPr>
                <w:color w:val="808080" w:themeColor="background1" w:themeShade="80"/>
                <w:spacing w:val="-1"/>
              </w:rPr>
              <w:t>Roi Kariv</w:t>
            </w:r>
          </w:p>
          <w:p w14:paraId="4F066B7C" w14:textId="7B3B9779" w:rsidR="00EF6DFC" w:rsidRDefault="0091465E" w:rsidP="008201B9">
            <w:pPr>
              <w:pStyle w:val="a6"/>
            </w:pPr>
            <w:r>
              <w:t>2017-2018</w:t>
            </w:r>
            <w:r w:rsidR="00EF6DFC">
              <w:rPr>
                <w:rFonts w:hint="cs"/>
                <w:rtl/>
                <w:lang w:bidi="he-IL"/>
              </w:rPr>
              <w:t xml:space="preserve">  </w:t>
            </w:r>
          </w:p>
          <w:p w14:paraId="4049D45E" w14:textId="36BC3E61" w:rsidR="00EF6DFC" w:rsidRDefault="008201B9" w:rsidP="008201B9">
            <w:pPr>
              <w:pStyle w:val="af0"/>
              <w:widowControl w:val="0"/>
              <w:numPr>
                <w:ilvl w:val="0"/>
                <w:numId w:val="9"/>
              </w:numPr>
              <w:tabs>
                <w:tab w:val="left" w:pos="386"/>
              </w:tabs>
              <w:autoSpaceDE w:val="0"/>
              <w:autoSpaceDN w:val="0"/>
              <w:spacing w:before="32"/>
              <w:contextualSpacing w:val="0"/>
            </w:pPr>
            <w:r>
              <w:t xml:space="preserve">Teaching </w:t>
            </w:r>
            <w:r w:rsidRPr="001E113C">
              <w:rPr>
                <w:b/>
                <w:bCs/>
              </w:rPr>
              <w:t>C#</w:t>
            </w:r>
            <w:r>
              <w:t xml:space="preserve"> and </w:t>
            </w:r>
            <w:r w:rsidRPr="001E113C">
              <w:rPr>
                <w:b/>
                <w:bCs/>
              </w:rPr>
              <w:t>Java</w:t>
            </w:r>
            <w:r>
              <w:t xml:space="preserve"> in high school for matriculation – Data structure and</w:t>
            </w:r>
            <w:r>
              <w:rPr>
                <w:spacing w:val="-11"/>
              </w:rPr>
              <w:t xml:space="preserve"> </w:t>
            </w:r>
            <w:r>
              <w:t>OOP</w:t>
            </w:r>
          </w:p>
          <w:p w14:paraId="5AC0F991" w14:textId="5438E8AE" w:rsidR="00B0554B" w:rsidRPr="00B0554B" w:rsidRDefault="00B0554B" w:rsidP="00B0554B">
            <w:pPr>
              <w:rPr>
                <w:rFonts w:ascii="Times New Roman" w:hAnsi="Times New Roman"/>
                <w:i/>
                <w:color w:val="5B9BD4"/>
                <w:w w:val="170"/>
              </w:rPr>
            </w:pPr>
            <w:r>
              <w:rPr>
                <w:b/>
                <w:bCs/>
                <w:w w:val="110"/>
              </w:rPr>
              <w:t xml:space="preserve"> </w:t>
            </w:r>
            <w:r w:rsidR="008201B9" w:rsidRPr="008201B9">
              <w:rPr>
                <w:rFonts w:ascii="Tahoma" w:hAnsi="Tahoma" w:cs="Tahoma"/>
                <w:b/>
                <w:bCs/>
                <w:iCs/>
                <w:color w:val="000000" w:themeColor="text1"/>
              </w:rPr>
              <w:t>Data system Implementor</w:t>
            </w:r>
            <w:r w:rsidRPr="00B0554B">
              <w:rPr>
                <w:color w:val="000000" w:themeColor="text1"/>
                <w:w w:val="110"/>
              </w:rPr>
              <w:t xml:space="preserve"> </w:t>
            </w:r>
            <w:r w:rsidR="008201B9">
              <w:rPr>
                <w:color w:val="808080" w:themeColor="background1" w:themeShade="80"/>
                <w:w w:val="110"/>
              </w:rPr>
              <w:t>John Bryce</w:t>
            </w:r>
            <w:r w:rsidRPr="0057311C">
              <w:rPr>
                <w:b/>
                <w:bCs/>
                <w:i/>
                <w:color w:val="808080" w:themeColor="background1" w:themeShade="80"/>
              </w:rPr>
              <w:t xml:space="preserve"> </w:t>
            </w:r>
          </w:p>
          <w:p w14:paraId="7E884E56" w14:textId="1751D282" w:rsidR="00B0554B" w:rsidRPr="00B0554B" w:rsidRDefault="0091465E" w:rsidP="00B0554B">
            <w:pPr>
              <w:pStyle w:val="a6"/>
            </w:pPr>
            <w:r>
              <w:t xml:space="preserve"> 2016</w:t>
            </w:r>
            <w:r w:rsidR="00B0554B" w:rsidRPr="00036450">
              <w:t>–</w:t>
            </w:r>
            <w:r>
              <w:t>2017</w:t>
            </w:r>
            <w:r w:rsidR="00B0554B">
              <w:rPr>
                <w:rFonts w:hint="cs"/>
                <w:rtl/>
                <w:lang w:bidi="he-IL"/>
              </w:rPr>
              <w:t xml:space="preserve">  </w:t>
            </w:r>
          </w:p>
          <w:p w14:paraId="1CFA9EB2" w14:textId="57692F66" w:rsidR="008201B9" w:rsidRPr="008201B9" w:rsidRDefault="008201B9" w:rsidP="008201B9">
            <w:pPr>
              <w:pStyle w:val="af0"/>
              <w:numPr>
                <w:ilvl w:val="0"/>
                <w:numId w:val="14"/>
              </w:numPr>
            </w:pPr>
            <w:r w:rsidRPr="008201B9">
              <w:t>Studied and implemented Data Systems: "</w:t>
            </w:r>
            <w:r>
              <w:t>C</w:t>
            </w:r>
            <w:r w:rsidRPr="008201B9">
              <w:t>hameleon",</w:t>
            </w:r>
            <w:r>
              <w:t xml:space="preserve">         </w:t>
            </w:r>
            <w:r w:rsidRPr="008201B9">
              <w:t xml:space="preserve"> "Q flow", "</w:t>
            </w:r>
            <w:r>
              <w:t>N</w:t>
            </w:r>
            <w:r w:rsidRPr="008201B9">
              <w:t>amer", "meta vision"</w:t>
            </w:r>
          </w:p>
          <w:p w14:paraId="38330432" w14:textId="59BC47F3" w:rsidR="00B0554B" w:rsidRDefault="00B0554B" w:rsidP="008201B9">
            <w:pPr>
              <w:pStyle w:val="af0"/>
              <w:widowControl w:val="0"/>
              <w:tabs>
                <w:tab w:val="left" w:pos="458"/>
                <w:tab w:val="left" w:pos="459"/>
              </w:tabs>
              <w:autoSpaceDE w:val="0"/>
              <w:autoSpaceDN w:val="0"/>
              <w:spacing w:before="49"/>
              <w:ind w:left="786"/>
              <w:contextualSpacing w:val="0"/>
            </w:pPr>
          </w:p>
          <w:p w14:paraId="5A46D412" w14:textId="200447AA" w:rsidR="00694EBE" w:rsidRDefault="00694EBE" w:rsidP="00694EBE">
            <w:pPr>
              <w:pStyle w:val="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military service</w:t>
            </w:r>
          </w:p>
          <w:p w14:paraId="53472CB2" w14:textId="24649B50" w:rsidR="00B0554B" w:rsidRDefault="008201B9" w:rsidP="008201B9">
            <w:pPr>
              <w:rPr>
                <w:b/>
                <w:bCs/>
                <w:lang w:bidi="en-US"/>
              </w:rPr>
            </w:pPr>
            <w:r w:rsidRPr="008201B9">
              <w:rPr>
                <w:b/>
                <w:bCs/>
                <w:lang w:bidi="en-US"/>
              </w:rPr>
              <w:t>Communication Technician</w:t>
            </w:r>
          </w:p>
          <w:p w14:paraId="69818B9D" w14:textId="1C0D9E27" w:rsidR="00B0554B" w:rsidRDefault="00B0554B" w:rsidP="00B0554B">
            <w:pPr>
              <w:rPr>
                <w:b/>
                <w:bCs/>
                <w:i/>
                <w:lang w:bidi="en-US"/>
              </w:rPr>
            </w:pPr>
            <w:r w:rsidRPr="00B0554B">
              <w:rPr>
                <w:b/>
                <w:bCs/>
                <w:i/>
                <w:lang w:bidi="en-US"/>
              </w:rPr>
              <w:t>2012-201</w:t>
            </w:r>
            <w:r w:rsidR="008201B9">
              <w:rPr>
                <w:b/>
                <w:bCs/>
                <w:i/>
                <w:lang w:bidi="en-US"/>
              </w:rPr>
              <w:t>4</w:t>
            </w:r>
          </w:p>
          <w:p w14:paraId="21BFC685" w14:textId="55A78887" w:rsidR="008201B9" w:rsidRDefault="008201B9" w:rsidP="008201B9">
            <w:pPr>
              <w:pStyle w:val="af0"/>
              <w:widowControl w:val="0"/>
              <w:numPr>
                <w:ilvl w:val="0"/>
                <w:numId w:val="14"/>
              </w:numPr>
              <w:tabs>
                <w:tab w:val="left" w:pos="407"/>
              </w:tabs>
              <w:autoSpaceDE w:val="0"/>
              <w:autoSpaceDN w:val="0"/>
              <w:spacing w:before="9"/>
            </w:pPr>
            <w:r>
              <w:t>In charge of operating the entire unit's computer and network infrastructure</w:t>
            </w:r>
          </w:p>
          <w:p w14:paraId="4CDDA0F9" w14:textId="4EABA2E3" w:rsidR="008201B9" w:rsidRDefault="008201B9" w:rsidP="008201B9">
            <w:pPr>
              <w:pStyle w:val="af0"/>
              <w:widowControl w:val="0"/>
              <w:tabs>
                <w:tab w:val="left" w:pos="407"/>
              </w:tabs>
              <w:autoSpaceDE w:val="0"/>
              <w:autoSpaceDN w:val="0"/>
              <w:spacing w:before="9"/>
              <w:ind w:left="786"/>
              <w:rPr>
                <w:u w:val="single"/>
              </w:rPr>
            </w:pPr>
            <w:r w:rsidRPr="008201B9">
              <w:rPr>
                <w:u w:val="single"/>
              </w:rPr>
              <w:t>Courses</w:t>
            </w:r>
            <w:r>
              <w:rPr>
                <w:u w:val="single"/>
              </w:rPr>
              <w:t>:</w:t>
            </w:r>
          </w:p>
          <w:p w14:paraId="2994B502" w14:textId="50BB1737" w:rsidR="008201B9" w:rsidRDefault="008201B9" w:rsidP="008201B9">
            <w:pPr>
              <w:pStyle w:val="af0"/>
              <w:widowControl w:val="0"/>
              <w:numPr>
                <w:ilvl w:val="0"/>
                <w:numId w:val="14"/>
              </w:numPr>
              <w:tabs>
                <w:tab w:val="left" w:pos="407"/>
              </w:tabs>
              <w:autoSpaceDE w:val="0"/>
              <w:autoSpaceDN w:val="0"/>
              <w:spacing w:before="9"/>
              <w:rPr>
                <w:u w:val="single"/>
              </w:rPr>
            </w:pPr>
            <w:r w:rsidRPr="008201B9">
              <w:t>Network management course, Ramat Gan computer</w:t>
            </w:r>
            <w:r w:rsidR="009767B5">
              <w:t>s</w:t>
            </w:r>
            <w:r w:rsidRPr="008201B9">
              <w:t xml:space="preserve"> school</w:t>
            </w:r>
          </w:p>
          <w:p w14:paraId="0E5D8D57" w14:textId="77777777" w:rsidR="00165237" w:rsidRPr="00165237" w:rsidRDefault="00165237" w:rsidP="00165237">
            <w:pPr>
              <w:widowControl w:val="0"/>
              <w:tabs>
                <w:tab w:val="left" w:pos="407"/>
              </w:tabs>
              <w:autoSpaceDE w:val="0"/>
              <w:autoSpaceDN w:val="0"/>
              <w:spacing w:before="9"/>
              <w:ind w:left="426"/>
              <w:rPr>
                <w:u w:val="single"/>
              </w:rPr>
            </w:pPr>
          </w:p>
          <w:p w14:paraId="7E049EBD" w14:textId="65563142" w:rsidR="00F9354D" w:rsidRPr="00643EFA" w:rsidRDefault="00F9354D" w:rsidP="00643EFA">
            <w:pPr>
              <w:ind w:left="360"/>
              <w:rPr>
                <w:noProof/>
                <w:color w:val="000000" w:themeColor="text1"/>
              </w:rPr>
            </w:pPr>
          </w:p>
          <w:p w14:paraId="4FDA2EEA" w14:textId="3FB3B292" w:rsidR="00F9354D" w:rsidRPr="00F9354D" w:rsidRDefault="00F9354D" w:rsidP="00F9354D">
            <w:pPr>
              <w:rPr>
                <w:noProof/>
                <w:color w:val="000000" w:themeColor="text1"/>
              </w:rPr>
            </w:pPr>
          </w:p>
        </w:tc>
      </w:tr>
      <w:tr w:rsidR="00494F72" w14:paraId="158BEADE" w14:textId="77777777" w:rsidTr="008712EA">
        <w:trPr>
          <w:gridAfter w:val="1"/>
          <w:wAfter w:w="7" w:type="dxa"/>
        </w:trPr>
        <w:tc>
          <w:tcPr>
            <w:tcW w:w="3060" w:type="dxa"/>
          </w:tcPr>
          <w:p w14:paraId="31A3AA59" w14:textId="711BEBB5" w:rsidR="00494F72" w:rsidRDefault="00494F72" w:rsidP="00036450">
            <w:pPr>
              <w:pStyle w:val="3"/>
            </w:pPr>
          </w:p>
        </w:tc>
        <w:tc>
          <w:tcPr>
            <w:tcW w:w="1260" w:type="dxa"/>
            <w:gridSpan w:val="2"/>
          </w:tcPr>
          <w:p w14:paraId="6ECAEDF9" w14:textId="77777777" w:rsidR="00494F72" w:rsidRDefault="00494F72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A186948" w14:textId="684A976B" w:rsidR="00494F72" w:rsidRPr="00BB003C" w:rsidRDefault="00494F72" w:rsidP="00F9354D">
            <w:pPr>
              <w:rPr>
                <w:b/>
                <w:bCs/>
                <w:noProof/>
              </w:rPr>
            </w:pPr>
          </w:p>
        </w:tc>
      </w:tr>
      <w:tr w:rsidR="00752529" w14:paraId="06DB4CA6" w14:textId="77777777" w:rsidTr="008712EA">
        <w:trPr>
          <w:gridAfter w:val="1"/>
          <w:wAfter w:w="7" w:type="dxa"/>
        </w:trPr>
        <w:tc>
          <w:tcPr>
            <w:tcW w:w="3060" w:type="dxa"/>
          </w:tcPr>
          <w:p w14:paraId="30A4649E" w14:textId="77777777" w:rsidR="00752529" w:rsidRDefault="00752529" w:rsidP="00036450">
            <w:pPr>
              <w:pStyle w:val="3"/>
            </w:pPr>
          </w:p>
        </w:tc>
        <w:tc>
          <w:tcPr>
            <w:tcW w:w="1260" w:type="dxa"/>
            <w:gridSpan w:val="2"/>
          </w:tcPr>
          <w:p w14:paraId="2DB4BE8B" w14:textId="77777777" w:rsidR="00752529" w:rsidRDefault="00752529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FE965E" w14:textId="77777777" w:rsidR="00752529" w:rsidRPr="00752529" w:rsidRDefault="00752529" w:rsidP="00752529">
            <w:pPr>
              <w:pStyle w:val="-"/>
              <w:jc w:val="right"/>
              <w:rPr>
                <w:rFonts w:asciiTheme="majorHAnsi" w:hAnsiTheme="majorHAnsi" w:cstheme="minorBidi"/>
                <w:noProof/>
                <w:color w:val="auto"/>
              </w:rPr>
            </w:pPr>
          </w:p>
        </w:tc>
      </w:tr>
    </w:tbl>
    <w:p w14:paraId="33BDF5EE" w14:textId="77777777" w:rsidR="0043117B" w:rsidRDefault="00D73449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D87CC" w14:textId="77777777" w:rsidR="00D73449" w:rsidRDefault="00D73449" w:rsidP="000C45FF">
      <w:r>
        <w:separator/>
      </w:r>
    </w:p>
  </w:endnote>
  <w:endnote w:type="continuationSeparator" w:id="0">
    <w:p w14:paraId="359E214E" w14:textId="77777777" w:rsidR="00D73449" w:rsidRDefault="00D7344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7D29E" w14:textId="77777777" w:rsidR="00D73449" w:rsidRDefault="00D73449" w:rsidP="000C45FF">
      <w:r>
        <w:separator/>
      </w:r>
    </w:p>
  </w:footnote>
  <w:footnote w:type="continuationSeparator" w:id="0">
    <w:p w14:paraId="5A62D86E" w14:textId="77777777" w:rsidR="00D73449" w:rsidRDefault="00D7344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4F805" w14:textId="77777777" w:rsidR="000C45FF" w:rsidRDefault="000C45FF">
    <w:pPr>
      <w:pStyle w:val="a8"/>
    </w:pPr>
    <w:r>
      <w:rPr>
        <w:noProof/>
        <w:lang w:eastAsia="en-US" w:bidi="he-IL"/>
      </w:rPr>
      <w:drawing>
        <wp:anchor distT="0" distB="0" distL="114300" distR="114300" simplePos="0" relativeHeight="251658240" behindDoc="1" locked="0" layoutInCell="1" allowOverlap="1" wp14:anchorId="764F1E7E" wp14:editId="5451C90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6203"/>
    <w:multiLevelType w:val="hybridMultilevel"/>
    <w:tmpl w:val="F8B858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85853C0"/>
    <w:multiLevelType w:val="hybridMultilevel"/>
    <w:tmpl w:val="7BCCDC06"/>
    <w:lvl w:ilvl="0" w:tplc="4E28C7CC">
      <w:numFmt w:val="bullet"/>
      <w:lvlText w:val=""/>
      <w:lvlJc w:val="left"/>
      <w:pPr>
        <w:ind w:left="385" w:hanging="284"/>
      </w:pPr>
      <w:rPr>
        <w:rFonts w:ascii="Wingdings" w:eastAsia="Wingdings" w:hAnsi="Wingdings" w:cs="Wingdings" w:hint="default"/>
        <w:color w:val="006FC0"/>
        <w:w w:val="100"/>
        <w:sz w:val="22"/>
        <w:szCs w:val="22"/>
        <w:lang w:val="en-US" w:eastAsia="en-US" w:bidi="en-US"/>
      </w:rPr>
    </w:lvl>
    <w:lvl w:ilvl="1" w:tplc="8AEA9758">
      <w:numFmt w:val="bullet"/>
      <w:lvlText w:val="•"/>
      <w:lvlJc w:val="left"/>
      <w:pPr>
        <w:ind w:left="451" w:hanging="131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en-US"/>
      </w:rPr>
    </w:lvl>
    <w:lvl w:ilvl="2" w:tplc="8D986C1A">
      <w:numFmt w:val="bullet"/>
      <w:lvlText w:val="•"/>
      <w:lvlJc w:val="left"/>
      <w:pPr>
        <w:ind w:left="1084" w:hanging="131"/>
      </w:pPr>
      <w:rPr>
        <w:rFonts w:hint="default"/>
        <w:lang w:val="en-US" w:eastAsia="en-US" w:bidi="en-US"/>
      </w:rPr>
    </w:lvl>
    <w:lvl w:ilvl="3" w:tplc="B010CEA4">
      <w:numFmt w:val="bullet"/>
      <w:lvlText w:val="•"/>
      <w:lvlJc w:val="left"/>
      <w:pPr>
        <w:ind w:left="1709" w:hanging="131"/>
      </w:pPr>
      <w:rPr>
        <w:rFonts w:hint="default"/>
        <w:lang w:val="en-US" w:eastAsia="en-US" w:bidi="en-US"/>
      </w:rPr>
    </w:lvl>
    <w:lvl w:ilvl="4" w:tplc="FC7CCDFC">
      <w:numFmt w:val="bullet"/>
      <w:lvlText w:val="•"/>
      <w:lvlJc w:val="left"/>
      <w:pPr>
        <w:ind w:left="2334" w:hanging="131"/>
      </w:pPr>
      <w:rPr>
        <w:rFonts w:hint="default"/>
        <w:lang w:val="en-US" w:eastAsia="en-US" w:bidi="en-US"/>
      </w:rPr>
    </w:lvl>
    <w:lvl w:ilvl="5" w:tplc="CFF2F206">
      <w:numFmt w:val="bullet"/>
      <w:lvlText w:val="•"/>
      <w:lvlJc w:val="left"/>
      <w:pPr>
        <w:ind w:left="2959" w:hanging="131"/>
      </w:pPr>
      <w:rPr>
        <w:rFonts w:hint="default"/>
        <w:lang w:val="en-US" w:eastAsia="en-US" w:bidi="en-US"/>
      </w:rPr>
    </w:lvl>
    <w:lvl w:ilvl="6" w:tplc="6436C108">
      <w:numFmt w:val="bullet"/>
      <w:lvlText w:val="•"/>
      <w:lvlJc w:val="left"/>
      <w:pPr>
        <w:ind w:left="3584" w:hanging="131"/>
      </w:pPr>
      <w:rPr>
        <w:rFonts w:hint="default"/>
        <w:lang w:val="en-US" w:eastAsia="en-US" w:bidi="en-US"/>
      </w:rPr>
    </w:lvl>
    <w:lvl w:ilvl="7" w:tplc="D406856E">
      <w:numFmt w:val="bullet"/>
      <w:lvlText w:val="•"/>
      <w:lvlJc w:val="left"/>
      <w:pPr>
        <w:ind w:left="4208" w:hanging="131"/>
      </w:pPr>
      <w:rPr>
        <w:rFonts w:hint="default"/>
        <w:lang w:val="en-US" w:eastAsia="en-US" w:bidi="en-US"/>
      </w:rPr>
    </w:lvl>
    <w:lvl w:ilvl="8" w:tplc="703E65F8">
      <w:numFmt w:val="bullet"/>
      <w:lvlText w:val="•"/>
      <w:lvlJc w:val="left"/>
      <w:pPr>
        <w:ind w:left="4833" w:hanging="131"/>
      </w:pPr>
      <w:rPr>
        <w:rFonts w:hint="default"/>
        <w:lang w:val="en-US" w:eastAsia="en-US" w:bidi="en-US"/>
      </w:rPr>
    </w:lvl>
  </w:abstractNum>
  <w:abstractNum w:abstractNumId="2" w15:restartNumberingAfterBreak="0">
    <w:nsid w:val="10B53099"/>
    <w:multiLevelType w:val="hybridMultilevel"/>
    <w:tmpl w:val="5778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448F0"/>
    <w:multiLevelType w:val="hybridMultilevel"/>
    <w:tmpl w:val="BC6A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5E0F"/>
    <w:multiLevelType w:val="hybridMultilevel"/>
    <w:tmpl w:val="7CC0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2FDF"/>
    <w:multiLevelType w:val="hybridMultilevel"/>
    <w:tmpl w:val="9A0C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B69CC"/>
    <w:multiLevelType w:val="hybridMultilevel"/>
    <w:tmpl w:val="B38C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F0D60"/>
    <w:multiLevelType w:val="hybridMultilevel"/>
    <w:tmpl w:val="A2A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664"/>
    <w:multiLevelType w:val="hybridMultilevel"/>
    <w:tmpl w:val="5F6AE330"/>
    <w:lvl w:ilvl="0" w:tplc="7BA4AD64">
      <w:start w:val="2019"/>
      <w:numFmt w:val="decimal"/>
      <w:lvlText w:val="%1"/>
      <w:lvlJc w:val="left"/>
      <w:pPr>
        <w:ind w:left="1200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A464F0A"/>
    <w:multiLevelType w:val="hybridMultilevel"/>
    <w:tmpl w:val="F278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57FB1"/>
    <w:multiLevelType w:val="hybridMultilevel"/>
    <w:tmpl w:val="1A26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C7944"/>
    <w:multiLevelType w:val="hybridMultilevel"/>
    <w:tmpl w:val="FFC49D2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93156"/>
    <w:multiLevelType w:val="hybridMultilevel"/>
    <w:tmpl w:val="656C4332"/>
    <w:lvl w:ilvl="0" w:tplc="9C8EA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A5A90"/>
    <w:multiLevelType w:val="hybridMultilevel"/>
    <w:tmpl w:val="3ECC977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DD1335A"/>
    <w:multiLevelType w:val="hybridMultilevel"/>
    <w:tmpl w:val="3AEE1620"/>
    <w:lvl w:ilvl="0" w:tplc="E98E9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05669"/>
    <w:multiLevelType w:val="hybridMultilevel"/>
    <w:tmpl w:val="00703174"/>
    <w:lvl w:ilvl="0" w:tplc="7700CF8E">
      <w:start w:val="2017"/>
      <w:numFmt w:val="decimal"/>
      <w:lvlText w:val="%1"/>
      <w:lvlJc w:val="left"/>
      <w:pPr>
        <w:ind w:left="780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34C38"/>
    <w:multiLevelType w:val="hybridMultilevel"/>
    <w:tmpl w:val="6C72A946"/>
    <w:lvl w:ilvl="0" w:tplc="8BAE233E">
      <w:start w:val="2019"/>
      <w:numFmt w:val="decimal"/>
      <w:lvlText w:val="%1-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15"/>
  </w:num>
  <w:num w:numId="6">
    <w:abstractNumId w:val="16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13"/>
  </w:num>
  <w:num w:numId="14">
    <w:abstractNumId w:val="11"/>
  </w:num>
  <w:num w:numId="15">
    <w:abstractNumId w:val="7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30"/>
    <w:rsid w:val="00023C94"/>
    <w:rsid w:val="00036450"/>
    <w:rsid w:val="00057E65"/>
    <w:rsid w:val="000615ED"/>
    <w:rsid w:val="00094499"/>
    <w:rsid w:val="000C4417"/>
    <w:rsid w:val="000C45FF"/>
    <w:rsid w:val="000D718A"/>
    <w:rsid w:val="000E1A41"/>
    <w:rsid w:val="000E3FD1"/>
    <w:rsid w:val="00112054"/>
    <w:rsid w:val="001211DD"/>
    <w:rsid w:val="00142C1B"/>
    <w:rsid w:val="00142F4F"/>
    <w:rsid w:val="001525E1"/>
    <w:rsid w:val="00165237"/>
    <w:rsid w:val="00180329"/>
    <w:rsid w:val="0019001F"/>
    <w:rsid w:val="001A74A5"/>
    <w:rsid w:val="001B2ABD"/>
    <w:rsid w:val="001C03AC"/>
    <w:rsid w:val="001E0391"/>
    <w:rsid w:val="001E113C"/>
    <w:rsid w:val="001E1759"/>
    <w:rsid w:val="001E4E99"/>
    <w:rsid w:val="001E7D3B"/>
    <w:rsid w:val="001F1ECC"/>
    <w:rsid w:val="002263C3"/>
    <w:rsid w:val="002269C0"/>
    <w:rsid w:val="002400EB"/>
    <w:rsid w:val="002540E0"/>
    <w:rsid w:val="00256CF7"/>
    <w:rsid w:val="00281FD5"/>
    <w:rsid w:val="00287F34"/>
    <w:rsid w:val="0029514E"/>
    <w:rsid w:val="002E06A8"/>
    <w:rsid w:val="0030481B"/>
    <w:rsid w:val="003156FC"/>
    <w:rsid w:val="003254B5"/>
    <w:rsid w:val="003677CC"/>
    <w:rsid w:val="0037121F"/>
    <w:rsid w:val="003A6B7D"/>
    <w:rsid w:val="003B06CA"/>
    <w:rsid w:val="003C5D30"/>
    <w:rsid w:val="003D6B00"/>
    <w:rsid w:val="004071FC"/>
    <w:rsid w:val="00415349"/>
    <w:rsid w:val="00421F19"/>
    <w:rsid w:val="00445947"/>
    <w:rsid w:val="00474EED"/>
    <w:rsid w:val="004813B3"/>
    <w:rsid w:val="004920E8"/>
    <w:rsid w:val="00494F72"/>
    <w:rsid w:val="00496591"/>
    <w:rsid w:val="004C5A8E"/>
    <w:rsid w:val="004C63E4"/>
    <w:rsid w:val="004D3011"/>
    <w:rsid w:val="005076F5"/>
    <w:rsid w:val="005262AC"/>
    <w:rsid w:val="00527786"/>
    <w:rsid w:val="0057311C"/>
    <w:rsid w:val="005B67C0"/>
    <w:rsid w:val="005D7A0B"/>
    <w:rsid w:val="005E39D5"/>
    <w:rsid w:val="00600670"/>
    <w:rsid w:val="006210CF"/>
    <w:rsid w:val="0062123A"/>
    <w:rsid w:val="0062748C"/>
    <w:rsid w:val="00630E77"/>
    <w:rsid w:val="00643EFA"/>
    <w:rsid w:val="00644A4E"/>
    <w:rsid w:val="00646E75"/>
    <w:rsid w:val="00670A08"/>
    <w:rsid w:val="006771D0"/>
    <w:rsid w:val="00694EBE"/>
    <w:rsid w:val="006A672B"/>
    <w:rsid w:val="00715FCB"/>
    <w:rsid w:val="00723BB6"/>
    <w:rsid w:val="00734CF3"/>
    <w:rsid w:val="00743101"/>
    <w:rsid w:val="00752529"/>
    <w:rsid w:val="007775E1"/>
    <w:rsid w:val="007867A0"/>
    <w:rsid w:val="007927F5"/>
    <w:rsid w:val="007F78DC"/>
    <w:rsid w:val="00802CA0"/>
    <w:rsid w:val="00814CDF"/>
    <w:rsid w:val="008201B9"/>
    <w:rsid w:val="00825547"/>
    <w:rsid w:val="008712EA"/>
    <w:rsid w:val="00873711"/>
    <w:rsid w:val="0091465E"/>
    <w:rsid w:val="009260CD"/>
    <w:rsid w:val="00952C25"/>
    <w:rsid w:val="009767B5"/>
    <w:rsid w:val="00A2118D"/>
    <w:rsid w:val="00A41A02"/>
    <w:rsid w:val="00A6632E"/>
    <w:rsid w:val="00AC4A96"/>
    <w:rsid w:val="00AD76E2"/>
    <w:rsid w:val="00B0554B"/>
    <w:rsid w:val="00B20152"/>
    <w:rsid w:val="00B359E4"/>
    <w:rsid w:val="00B57D98"/>
    <w:rsid w:val="00B70850"/>
    <w:rsid w:val="00BB003C"/>
    <w:rsid w:val="00C066B6"/>
    <w:rsid w:val="00C27414"/>
    <w:rsid w:val="00C30130"/>
    <w:rsid w:val="00C36F86"/>
    <w:rsid w:val="00C37BA1"/>
    <w:rsid w:val="00C4674C"/>
    <w:rsid w:val="00C506CF"/>
    <w:rsid w:val="00C72BED"/>
    <w:rsid w:val="00C749A2"/>
    <w:rsid w:val="00C75C81"/>
    <w:rsid w:val="00C9578B"/>
    <w:rsid w:val="00CB0055"/>
    <w:rsid w:val="00CC3998"/>
    <w:rsid w:val="00CF404B"/>
    <w:rsid w:val="00D2522B"/>
    <w:rsid w:val="00D422DE"/>
    <w:rsid w:val="00D5459D"/>
    <w:rsid w:val="00D73449"/>
    <w:rsid w:val="00D737DD"/>
    <w:rsid w:val="00DA1F4D"/>
    <w:rsid w:val="00DA38C9"/>
    <w:rsid w:val="00DD172A"/>
    <w:rsid w:val="00E25A26"/>
    <w:rsid w:val="00E4381A"/>
    <w:rsid w:val="00E55D74"/>
    <w:rsid w:val="00E91FFE"/>
    <w:rsid w:val="00EF6DFC"/>
    <w:rsid w:val="00F574FF"/>
    <w:rsid w:val="00F60274"/>
    <w:rsid w:val="00F66EF5"/>
    <w:rsid w:val="00F77FB9"/>
    <w:rsid w:val="00F9354D"/>
    <w:rsid w:val="00F93A85"/>
    <w:rsid w:val="00FB068F"/>
    <w:rsid w:val="00F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CC8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DDDDD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A5A5A5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AD76E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תאריך תו"/>
    <w:basedOn w:val="a0"/>
    <w:link w:val="a6"/>
    <w:uiPriority w:val="99"/>
    <w:rsid w:val="00036450"/>
    <w:rPr>
      <w:sz w:val="18"/>
      <w:szCs w:val="22"/>
    </w:rPr>
  </w:style>
  <w:style w:type="character" w:styleId="Hyperlink">
    <w:name w:val="Hyperlink"/>
    <w:basedOn w:val="a0"/>
    <w:uiPriority w:val="99"/>
    <w:unhideWhenUsed/>
    <w:rsid w:val="00281FD5"/>
    <w:rPr>
      <w:color w:val="858585" w:themeColor="accent2" w:themeShade="BF"/>
      <w:u w:val="single"/>
    </w:rPr>
  </w:style>
  <w:style w:type="character" w:customStyle="1" w:styleId="11">
    <w:name w:val="אזכור לא מזוהה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uiPriority w:val="99"/>
    <w:semiHidden/>
    <w:rsid w:val="000C45FF"/>
    <w:rPr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כותרת תחתונה תו"/>
    <w:basedOn w:val="a0"/>
    <w:link w:val="aa"/>
    <w:uiPriority w:val="99"/>
    <w:semiHidden/>
    <w:rsid w:val="000C45FF"/>
    <w:rPr>
      <w:sz w:val="22"/>
      <w:szCs w:val="22"/>
    </w:rPr>
  </w:style>
  <w:style w:type="table" w:styleId="ac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B2ABD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">
    <w:name w:val="כותרת משנה תו"/>
    <w:basedOn w:val="a0"/>
    <w:link w:val="a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A5A5A5" w:themeColor="accent1" w:themeShade="BF"/>
      <w:sz w:val="22"/>
    </w:rPr>
  </w:style>
  <w:style w:type="character" w:customStyle="1" w:styleId="40">
    <w:name w:val="כותרת 4 תו"/>
    <w:basedOn w:val="a0"/>
    <w:link w:val="4"/>
    <w:uiPriority w:val="9"/>
    <w:rsid w:val="00B359E4"/>
    <w:rPr>
      <w:b/>
      <w:sz w:val="18"/>
      <w:szCs w:val="22"/>
    </w:rPr>
  </w:style>
  <w:style w:type="paragraph" w:customStyle="1" w:styleId="-">
    <w:name w:val="כותרת-רזומה"/>
    <w:basedOn w:val="a"/>
    <w:qFormat/>
    <w:rsid w:val="00752529"/>
    <w:pPr>
      <w:bidi/>
      <w:spacing w:before="240" w:after="120"/>
    </w:pPr>
    <w:rPr>
      <w:rFonts w:ascii="Arial" w:eastAsia="Times New Roman" w:hAnsi="Arial" w:cs="Arial"/>
      <w:b/>
      <w:bCs/>
      <w:color w:val="87A81D"/>
      <w:sz w:val="20"/>
      <w:szCs w:val="20"/>
      <w:lang w:eastAsia="en-US" w:bidi="he-IL"/>
    </w:rPr>
  </w:style>
  <w:style w:type="paragraph" w:styleId="af0">
    <w:name w:val="List Paragraph"/>
    <w:basedOn w:val="a"/>
    <w:uiPriority w:val="1"/>
    <w:qFormat/>
    <w:rsid w:val="00A6632E"/>
    <w:pPr>
      <w:ind w:left="720"/>
      <w:contextualSpacing/>
    </w:pPr>
  </w:style>
  <w:style w:type="paragraph" w:styleId="af1">
    <w:name w:val="Body Text"/>
    <w:basedOn w:val="a"/>
    <w:link w:val="af2"/>
    <w:uiPriority w:val="1"/>
    <w:qFormat/>
    <w:rsid w:val="00D737DD"/>
    <w:pPr>
      <w:widowControl w:val="0"/>
      <w:autoSpaceDE w:val="0"/>
      <w:autoSpaceDN w:val="0"/>
    </w:pPr>
    <w:rPr>
      <w:rFonts w:ascii="Calibri" w:eastAsia="Calibri" w:hAnsi="Calibri" w:cs="Calibri"/>
      <w:szCs w:val="18"/>
      <w:lang w:eastAsia="en-US" w:bidi="en-US"/>
    </w:rPr>
  </w:style>
  <w:style w:type="character" w:customStyle="1" w:styleId="af2">
    <w:name w:val="גוף טקסט תו"/>
    <w:basedOn w:val="a0"/>
    <w:link w:val="af1"/>
    <w:uiPriority w:val="1"/>
    <w:rsid w:val="00D737DD"/>
    <w:rPr>
      <w:rFonts w:ascii="Calibri" w:eastAsia="Calibri" w:hAnsi="Calibri" w:cs="Calibri"/>
      <w:sz w:val="18"/>
      <w:szCs w:val="18"/>
      <w:lang w:eastAsia="en-US" w:bidi="en-US"/>
    </w:rPr>
  </w:style>
  <w:style w:type="character" w:styleId="af3">
    <w:name w:val="Unresolved Mention"/>
    <w:basedOn w:val="a0"/>
    <w:uiPriority w:val="99"/>
    <w:rsid w:val="00734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italbdbd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v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CE2C6D1A7C40729BAAC24B130B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C2A2B-5A1A-415D-BB5E-CC7FD7AB83CC}"/>
      </w:docPartPr>
      <w:docPartBody>
        <w:p w:rsidR="002109F2" w:rsidRDefault="000869E4">
          <w:pPr>
            <w:pStyle w:val="63CE2C6D1A7C40729BAAC24B130BE8E5"/>
          </w:pPr>
          <w:r w:rsidRPr="00CB0055">
            <w:t>Contact</w:t>
          </w:r>
        </w:p>
      </w:docPartBody>
    </w:docPart>
    <w:docPart>
      <w:docPartPr>
        <w:name w:val="36CD72CEF9864A8298C44CED8DE03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E173-23E4-485C-A2E2-EBF0DAF94684}"/>
      </w:docPartPr>
      <w:docPartBody>
        <w:p w:rsidR="002109F2" w:rsidRDefault="000869E4">
          <w:pPr>
            <w:pStyle w:val="36CD72CEF9864A8298C44CED8DE0393F"/>
          </w:pPr>
          <w:r w:rsidRPr="004D3011">
            <w:t>PHONE:</w:t>
          </w:r>
        </w:p>
      </w:docPartBody>
    </w:docPart>
    <w:docPart>
      <w:docPartPr>
        <w:name w:val="AC5B7ADFCA4F43578CC1CB142B4F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179E4-9CCD-414A-BB37-F3E37B49C8EA}"/>
      </w:docPartPr>
      <w:docPartBody>
        <w:p w:rsidR="002109F2" w:rsidRDefault="000869E4">
          <w:pPr>
            <w:pStyle w:val="AC5B7ADFCA4F43578CC1CB142B4F7A52"/>
          </w:pPr>
          <w:r w:rsidRPr="004D3011">
            <w:t>EMAIL:</w:t>
          </w:r>
        </w:p>
      </w:docPartBody>
    </w:docPart>
    <w:docPart>
      <w:docPartPr>
        <w:name w:val="98D47F3D21984B3FA30C0FFBF0249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904A-38A6-4E68-8030-AC0E44D95698}"/>
      </w:docPartPr>
      <w:docPartBody>
        <w:p w:rsidR="002109F2" w:rsidRDefault="000869E4">
          <w:pPr>
            <w:pStyle w:val="98D47F3D21984B3FA30C0FFBF0249CA6"/>
          </w:pPr>
          <w:r w:rsidRPr="00036450">
            <w:t>EDUCATION</w:t>
          </w:r>
        </w:p>
      </w:docPartBody>
    </w:docPart>
    <w:docPart>
      <w:docPartPr>
        <w:name w:val="291BEE98DA034F6E95C7C5435D100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53677-E4BC-445E-8FB9-412663A10EEE}"/>
      </w:docPartPr>
      <w:docPartBody>
        <w:p w:rsidR="002109F2" w:rsidRDefault="000869E4">
          <w:pPr>
            <w:pStyle w:val="291BEE98DA034F6E95C7C5435D1000C5"/>
          </w:pPr>
          <w:r w:rsidRPr="00036450">
            <w:t>WORK EXPERIENCE</w:t>
          </w:r>
        </w:p>
      </w:docPartBody>
    </w:docPart>
    <w:docPart>
      <w:docPartPr>
        <w:name w:val="4D699143C5EB40F187FB851F097E886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4CA00D-059E-4CC5-8A6A-7DD4B5E80911}"/>
      </w:docPartPr>
      <w:docPartBody>
        <w:p w:rsidR="007D4DA6" w:rsidRDefault="00B072A9" w:rsidP="00B072A9">
          <w:pPr>
            <w:pStyle w:val="4D699143C5EB40F187FB851F097E8865"/>
          </w:pPr>
          <w:r w:rsidRPr="00036450">
            <w:rPr>
              <w:rStyle w:val="20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6FD"/>
    <w:rsid w:val="00056078"/>
    <w:rsid w:val="000869E4"/>
    <w:rsid w:val="002109F2"/>
    <w:rsid w:val="0032124B"/>
    <w:rsid w:val="003246FD"/>
    <w:rsid w:val="003A6DBC"/>
    <w:rsid w:val="00700DA2"/>
    <w:rsid w:val="007041D4"/>
    <w:rsid w:val="007D4DA6"/>
    <w:rsid w:val="008E2854"/>
    <w:rsid w:val="00AC3268"/>
    <w:rsid w:val="00AC4AD3"/>
    <w:rsid w:val="00B04F30"/>
    <w:rsid w:val="00B072A9"/>
    <w:rsid w:val="00CC6C3B"/>
    <w:rsid w:val="00E516A9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qFormat/>
    <w:rsid w:val="00B072A9"/>
    <w:pPr>
      <w:keepNext/>
      <w:keepLines/>
      <w:pBdr>
        <w:bottom w:val="single" w:sz="8" w:space="1" w:color="4472C4" w:themeColor="accent1"/>
      </w:pBdr>
      <w:bidi w:val="0"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841BCE1EB94499BD370D7EAF2B2AEC">
    <w:name w:val="FC841BCE1EB94499BD370D7EAF2B2AEC"/>
    <w:pPr>
      <w:bidi/>
    </w:pPr>
  </w:style>
  <w:style w:type="paragraph" w:customStyle="1" w:styleId="F0F08BB219824573B79C9F78FA8B9513">
    <w:name w:val="F0F08BB219824573B79C9F78FA8B9513"/>
    <w:pPr>
      <w:bidi/>
    </w:pPr>
  </w:style>
  <w:style w:type="paragraph" w:customStyle="1" w:styleId="377829B84612496C9085894249B14F29">
    <w:name w:val="377829B84612496C9085894249B14F29"/>
    <w:pPr>
      <w:bidi/>
    </w:pPr>
  </w:style>
  <w:style w:type="paragraph" w:customStyle="1" w:styleId="0DE44E5F7FBA453BB555EBD35C45FB52">
    <w:name w:val="0DE44E5F7FBA453BB555EBD35C45FB52"/>
    <w:pPr>
      <w:bidi/>
    </w:pPr>
  </w:style>
  <w:style w:type="paragraph" w:customStyle="1" w:styleId="63CE2C6D1A7C40729BAAC24B130BE8E5">
    <w:name w:val="63CE2C6D1A7C40729BAAC24B130BE8E5"/>
    <w:pPr>
      <w:bidi/>
    </w:pPr>
  </w:style>
  <w:style w:type="paragraph" w:customStyle="1" w:styleId="36CD72CEF9864A8298C44CED8DE0393F">
    <w:name w:val="36CD72CEF9864A8298C44CED8DE0393F"/>
    <w:pPr>
      <w:bidi/>
    </w:pPr>
  </w:style>
  <w:style w:type="paragraph" w:customStyle="1" w:styleId="747765FA13464964ABD5B4B93711FF4B">
    <w:name w:val="747765FA13464964ABD5B4B93711FF4B"/>
    <w:pPr>
      <w:bidi/>
    </w:pPr>
  </w:style>
  <w:style w:type="paragraph" w:customStyle="1" w:styleId="9944CBDA30CF44B684910E1896DF5CC1">
    <w:name w:val="9944CBDA30CF44B684910E1896DF5CC1"/>
    <w:pPr>
      <w:bidi/>
    </w:pPr>
  </w:style>
  <w:style w:type="paragraph" w:customStyle="1" w:styleId="7937CFEAFB0A412F8CCBC059FEF29D92">
    <w:name w:val="7937CFEAFB0A412F8CCBC059FEF29D92"/>
    <w:pPr>
      <w:bidi/>
    </w:pPr>
  </w:style>
  <w:style w:type="paragraph" w:customStyle="1" w:styleId="AC5B7ADFCA4F43578CC1CB142B4F7A52">
    <w:name w:val="AC5B7ADFCA4F43578CC1CB142B4F7A52"/>
    <w:pPr>
      <w:bidi/>
    </w:pPr>
  </w:style>
  <w:style w:type="character" w:styleId="Hyperlink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9049557C53F34423A354E8341ECCBB0D">
    <w:name w:val="9049557C53F34423A354E8341ECCBB0D"/>
    <w:pPr>
      <w:bidi/>
    </w:pPr>
  </w:style>
  <w:style w:type="paragraph" w:customStyle="1" w:styleId="690D3313576142349CE690069C0DC809">
    <w:name w:val="690D3313576142349CE690069C0DC809"/>
    <w:pPr>
      <w:bidi/>
    </w:pPr>
  </w:style>
  <w:style w:type="paragraph" w:customStyle="1" w:styleId="9B4FFB9442B64F8C8BA6643BFF409EC6">
    <w:name w:val="9B4FFB9442B64F8C8BA6643BFF409EC6"/>
    <w:pPr>
      <w:bidi/>
    </w:pPr>
  </w:style>
  <w:style w:type="paragraph" w:customStyle="1" w:styleId="32439A1D5AB14C1F9851440792189989">
    <w:name w:val="32439A1D5AB14C1F9851440792189989"/>
    <w:pPr>
      <w:bidi/>
    </w:pPr>
  </w:style>
  <w:style w:type="paragraph" w:customStyle="1" w:styleId="FF6B26C2B2854DCCBBCABF9E72E7B48F">
    <w:name w:val="FF6B26C2B2854DCCBBCABF9E72E7B48F"/>
    <w:pPr>
      <w:bidi/>
    </w:pPr>
  </w:style>
  <w:style w:type="paragraph" w:customStyle="1" w:styleId="1D447377F43C4180B95BE6189A7D7DA1">
    <w:name w:val="1D447377F43C4180B95BE6189A7D7DA1"/>
    <w:pPr>
      <w:bidi/>
    </w:pPr>
  </w:style>
  <w:style w:type="paragraph" w:customStyle="1" w:styleId="98D47F3D21984B3FA30C0FFBF0249CA6">
    <w:name w:val="98D47F3D21984B3FA30C0FFBF0249CA6"/>
    <w:pPr>
      <w:bidi/>
    </w:pPr>
  </w:style>
  <w:style w:type="paragraph" w:customStyle="1" w:styleId="AACF9A2FBF0040CA92B27339C576746D">
    <w:name w:val="AACF9A2FBF0040CA92B27339C576746D"/>
    <w:pPr>
      <w:bidi/>
    </w:pPr>
  </w:style>
  <w:style w:type="paragraph" w:customStyle="1" w:styleId="AE0719A223B74EE190C02FD7DCE607DE">
    <w:name w:val="AE0719A223B74EE190C02FD7DCE607DE"/>
    <w:pPr>
      <w:bidi/>
    </w:pPr>
  </w:style>
  <w:style w:type="paragraph" w:customStyle="1" w:styleId="3A0DA78302E244FA91EFCCBF99357BF0">
    <w:name w:val="3A0DA78302E244FA91EFCCBF99357BF0"/>
    <w:pPr>
      <w:bidi/>
    </w:pPr>
  </w:style>
  <w:style w:type="paragraph" w:customStyle="1" w:styleId="2587AB771F2541B88BA70AD55A96D3C0">
    <w:name w:val="2587AB771F2541B88BA70AD55A96D3C0"/>
    <w:pPr>
      <w:bidi/>
    </w:pPr>
  </w:style>
  <w:style w:type="paragraph" w:customStyle="1" w:styleId="8D4A7153C4884453A4D69451B29061B6">
    <w:name w:val="8D4A7153C4884453A4D69451B29061B6"/>
    <w:pPr>
      <w:bidi/>
    </w:pPr>
  </w:style>
  <w:style w:type="paragraph" w:customStyle="1" w:styleId="C9A55B83384B46E8881154318A1B7689">
    <w:name w:val="C9A55B83384B46E8881154318A1B7689"/>
    <w:pPr>
      <w:bidi/>
    </w:pPr>
  </w:style>
  <w:style w:type="paragraph" w:customStyle="1" w:styleId="6B828E83440E453FAAFB2253FCCC3152">
    <w:name w:val="6B828E83440E453FAAFB2253FCCC3152"/>
    <w:pPr>
      <w:bidi/>
    </w:pPr>
  </w:style>
  <w:style w:type="paragraph" w:customStyle="1" w:styleId="291BEE98DA034F6E95C7C5435D1000C5">
    <w:name w:val="291BEE98DA034F6E95C7C5435D1000C5"/>
    <w:pPr>
      <w:bidi/>
    </w:pPr>
  </w:style>
  <w:style w:type="paragraph" w:customStyle="1" w:styleId="92E83664FB60488B886EEE400CA50E6B">
    <w:name w:val="92E83664FB60488B886EEE400CA50E6B"/>
    <w:pPr>
      <w:bidi/>
    </w:pPr>
  </w:style>
  <w:style w:type="paragraph" w:customStyle="1" w:styleId="3425EFE139854B10B141B3D20459358D">
    <w:name w:val="3425EFE139854B10B141B3D20459358D"/>
    <w:pPr>
      <w:bidi/>
    </w:pPr>
  </w:style>
  <w:style w:type="paragraph" w:customStyle="1" w:styleId="1A4101184CEB4645942E1D96734EC8F6">
    <w:name w:val="1A4101184CEB4645942E1D96734EC8F6"/>
    <w:pPr>
      <w:bidi/>
    </w:pPr>
  </w:style>
  <w:style w:type="paragraph" w:customStyle="1" w:styleId="C0A3CEDA9C5046788A2A7EAF12B23154">
    <w:name w:val="C0A3CEDA9C5046788A2A7EAF12B23154"/>
    <w:pPr>
      <w:bidi/>
    </w:pPr>
  </w:style>
  <w:style w:type="paragraph" w:customStyle="1" w:styleId="B7126EFBA2C146AA93814B048329B903">
    <w:name w:val="B7126EFBA2C146AA93814B048329B903"/>
    <w:pPr>
      <w:bidi/>
    </w:pPr>
  </w:style>
  <w:style w:type="paragraph" w:customStyle="1" w:styleId="889C0C57C1E64E7387C5A2E320D0772F">
    <w:name w:val="889C0C57C1E64E7387C5A2E320D0772F"/>
    <w:pPr>
      <w:bidi/>
    </w:pPr>
  </w:style>
  <w:style w:type="paragraph" w:customStyle="1" w:styleId="D248099C40CA4E69A82196D3172EA136">
    <w:name w:val="D248099C40CA4E69A82196D3172EA136"/>
    <w:pPr>
      <w:bidi/>
    </w:pPr>
  </w:style>
  <w:style w:type="paragraph" w:customStyle="1" w:styleId="3C43E04A4B034894A417BDDDCA7804BB">
    <w:name w:val="3C43E04A4B034894A417BDDDCA7804BB"/>
    <w:pPr>
      <w:bidi/>
    </w:pPr>
  </w:style>
  <w:style w:type="paragraph" w:customStyle="1" w:styleId="3F3A7C74F5F94590AF768BACFEF1F79B">
    <w:name w:val="3F3A7C74F5F94590AF768BACFEF1F79B"/>
    <w:pPr>
      <w:bidi/>
    </w:pPr>
  </w:style>
  <w:style w:type="paragraph" w:customStyle="1" w:styleId="F9DC85210DBE4C70AEFCA8862237098F">
    <w:name w:val="F9DC85210DBE4C70AEFCA8862237098F"/>
    <w:pPr>
      <w:bidi/>
    </w:pPr>
  </w:style>
  <w:style w:type="paragraph" w:customStyle="1" w:styleId="FA8C6B8996934182BE1A01560490D1AD">
    <w:name w:val="FA8C6B8996934182BE1A01560490D1AD"/>
    <w:pPr>
      <w:bidi/>
    </w:pPr>
  </w:style>
  <w:style w:type="paragraph" w:customStyle="1" w:styleId="8B1291C8887E434C8075633A949132AB">
    <w:name w:val="8B1291C8887E434C8075633A949132AB"/>
    <w:pPr>
      <w:bidi/>
    </w:pPr>
  </w:style>
  <w:style w:type="paragraph" w:customStyle="1" w:styleId="8BBC621F8E1144739B15317B358D0965">
    <w:name w:val="8BBC621F8E1144739B15317B358D0965"/>
    <w:pPr>
      <w:bidi/>
    </w:pPr>
  </w:style>
  <w:style w:type="paragraph" w:customStyle="1" w:styleId="8975DC98DEF345AAACB838C36C153CB9">
    <w:name w:val="8975DC98DEF345AAACB838C36C153CB9"/>
    <w:pPr>
      <w:bidi/>
    </w:pPr>
  </w:style>
  <w:style w:type="paragraph" w:customStyle="1" w:styleId="B47937450BE34983B913B59080289E4C">
    <w:name w:val="B47937450BE34983B913B59080289E4C"/>
    <w:pPr>
      <w:bidi/>
    </w:pPr>
  </w:style>
  <w:style w:type="character" w:customStyle="1" w:styleId="20">
    <w:name w:val="כותרת 2 תו"/>
    <w:basedOn w:val="a0"/>
    <w:link w:val="2"/>
    <w:uiPriority w:val="9"/>
    <w:rsid w:val="00B072A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6B2E7C4E68FE45A0B35928DE1824103E">
    <w:name w:val="6B2E7C4E68FE45A0B35928DE1824103E"/>
    <w:pPr>
      <w:bidi/>
    </w:pPr>
  </w:style>
  <w:style w:type="paragraph" w:customStyle="1" w:styleId="4078CFE4AAE349F49DD09F0B983ED4FD">
    <w:name w:val="4078CFE4AAE349F49DD09F0B983ED4FD"/>
    <w:rsid w:val="003246FD"/>
    <w:pPr>
      <w:bidi/>
    </w:pPr>
  </w:style>
  <w:style w:type="paragraph" w:customStyle="1" w:styleId="2471286C994B44D4A761B1D82DB7E6CD">
    <w:name w:val="2471286C994B44D4A761B1D82DB7E6CD"/>
    <w:rsid w:val="002109F2"/>
    <w:pPr>
      <w:bidi/>
    </w:pPr>
  </w:style>
  <w:style w:type="paragraph" w:customStyle="1" w:styleId="C2E2A979914B43F0988213EFC465A93D">
    <w:name w:val="C2E2A979914B43F0988213EFC465A93D"/>
    <w:rsid w:val="00B072A9"/>
    <w:pPr>
      <w:bidi/>
    </w:pPr>
  </w:style>
  <w:style w:type="paragraph" w:customStyle="1" w:styleId="4D699143C5EB40F187FB851F097E8865">
    <w:name w:val="4D699143C5EB40F187FB851F097E8865"/>
    <w:rsid w:val="00B072A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E4E1559-70D3-4A0B-B027-1D11ABBF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210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2019-12-03T19:00:00Z</dcterms:created>
  <dcterms:modified xsi:type="dcterms:W3CDTF">2020-01-09T19:39:00Z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